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2880" w:hRule="atLeast"/>
        </w:trPr>
        <w:tc>
          <w:tcPr>
            <w:tcW w:w="10800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864207714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Times New Roman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0800" w:type="dxa"/>
            <w:tcBorders>
              <w:bottom w:val="single" w:sz="4" w:space="0" w:color="404040"/>
              <w:insideH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07499645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80"/>
                    <w:szCs w:val="80"/>
                  </w:rPr>
                  <w:t>Screen Specification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10800" w:type="dxa"/>
            <w:tcBorders>
              <w:top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29034650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For use case Log in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text/>
              <w:id w:val="85108290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  <w:t>Doan Ngoc Giang Nam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id w:val="1129048413"/>
              <w:dataBinding w:prefixMappings="xmlns:ns0='http://schemas.microsoft.com/office/2006/coverPageProps'" w:xpath="/ns0:CoverPageProperties[1]/ns0:PublishDate[1]" w:storeItemID="{55AF091B-3C7A-41E3-B477-F2FDAA23CFDA}"/>
              <w:alias w:val="Date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b/>
                    <w:bCs/>
                  </w:rPr>
                </w:r>
                <w:sdt>
                  <w:sdtPr>
                    <w:alias w:val="Date"/>
                    <w:date w:fullDate="2017-10-1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b/>
                        <w:bCs/>
                      </w:rPr>
                      <w:t>10/10/2017</w:t>
                    </w:r>
                  </w:sdtContent>
                </w:sdt>
              </w:p>
            </w:sdtContent>
          </w:sdt>
        </w:tc>
      </w:tr>
    </w:tbl>
    <w:p>
      <w:pPr>
        <w:pStyle w:val="AxureImage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text/>
        <w:id w:val="1363659522"/>
        <w:dataBinding w:prefixMappings="xmlns:ns0='http://schemas.microsoft.com/office/2006/coverPageProps'" w:xpath="/ns0:CoverPageProperties[1]/ns0:Abstract[1]" w:storeItemID="{55AF091B-3C7A-41E3-B477-F2FDAA23CFDA}"/>
        <w:alias w:val="Abstract"/>
      </w:sdtPr>
      <w:sdtContent>
        <w:p>
          <w:pPr>
            <w:pStyle w:val="Normal"/>
            <w:rPr/>
          </w:pPr>
          <w:r>
            <w:rPr/>
            <w:t>Brieft specification of use case log in interface designs</w:t>
          </w:r>
          <w:r>
            <w:br w:type="page"/>
          </w:r>
        </w:p>
      </w:sdtContent>
    </w:sdt>
    <w:p>
      <w:pPr>
        <w:pStyle w:val="AxureTOCHeading"/>
        <w:rPr/>
      </w:pPr>
      <w:r>
        <w:rPr/>
        <w:t>Table of Contents</w:t>
      </w:r>
    </w:p>
    <w:p>
      <w:pPr>
        <w:pStyle w:val="Normal"/>
        <w:rPr/>
      </w:pPr>
      <w:r>
        <w:rPr>
          <w:color w:val="943634" w:themeColor="accent2" w:themeShade="bf"/>
        </w:rPr>
        <w:t xml:space="preserve">[To update the table of contents, right click the message below and select Update Field (F9 on PC, </w:t>
      </w:r>
      <w:r>
        <w:rPr>
          <w:rFonts w:cs="Arial Unicode MS" w:ascii="Arial Unicode MS" w:hAnsi="Arial Unicode MS"/>
          <w:color w:val="943634" w:themeColor="accent2" w:themeShade="bf"/>
        </w:rPr>
        <w:t>⌥</w:t>
      </w:r>
      <w:r>
        <w:rPr>
          <w:rFonts w:ascii="Wingdings" w:hAnsi="Wingdings"/>
          <w:color w:val="943634" w:themeColor="accent2" w:themeShade="bf"/>
        </w:rPr>
        <w:t></w:t>
      </w:r>
      <w:r>
        <w:rPr>
          <w:rFonts w:cs="Arial Unicode MS" w:ascii="Arial Unicode MS" w:hAnsi="Arial Unicode MS"/>
          <w:color w:val="943634" w:themeColor="accent2" w:themeShade="bf"/>
        </w:rPr>
        <w:t>⌘</w:t>
      </w:r>
      <w:r>
        <w:rPr>
          <w:color w:val="943634" w:themeColor="accent2" w:themeShade="bf"/>
        </w:rPr>
        <w:t>U on Mac).]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\z \o "1-3" \t "AxureHeading1,1,AxureHeading2,2,AxureHeading3,3,AxureHeading4,4" \h</w:instrText>
      </w:r>
      <w:r>
        <w:fldChar w:fldCharType="separate"/>
      </w:r>
      <w:hyperlink w:anchor="__RefHeading___Toc1221_1995636227">
        <w:r>
          <w:rPr>
            <w:webHidden/>
            <w:rStyle w:val="Style"/>
          </w:rPr>
          <w:t>1.Pages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223_1995636227">
        <w:r>
          <w:rPr>
            <w:webHidden/>
            <w:rStyle w:val="Style"/>
          </w:rPr>
          <w:t>1.1.Page Tree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225_1995636227">
        <w:r>
          <w:rPr>
            <w:webHidden/>
            <w:rStyle w:val="Style"/>
          </w:rPr>
          <w:t>1.2.Homepage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27_1995636227">
        <w:r>
          <w:rPr>
            <w:webHidden/>
            <w:rStyle w:val="Style"/>
          </w:rPr>
          <w:t>1.2.1.User Interface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29_1995636227">
        <w:r>
          <w:rPr>
            <w:webHidden/>
            <w:rStyle w:val="Style"/>
          </w:rPr>
          <w:t>1.2.2.Widget Table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231_1995636227">
        <w:r>
          <w:rPr>
            <w:webHidden/>
            <w:rStyle w:val="Style"/>
          </w:rPr>
          <w:t>1.3.Log in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33_1995636227">
        <w:r>
          <w:rPr>
            <w:webHidden/>
            <w:rStyle w:val="Style"/>
          </w:rPr>
          <w:t>1.3.1.User Interface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35_1995636227">
        <w:r>
          <w:rPr>
            <w:webHidden/>
            <w:rStyle w:val="Style"/>
          </w:rPr>
          <w:t>1.3.2.Widget Table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237_1995636227">
        <w:r>
          <w:rPr>
            <w:webHidden/>
            <w:rStyle w:val="Style"/>
          </w:rPr>
          <w:t>1.4.Register</w:t>
          <w:tab/>
          <w:t>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39_1995636227">
        <w:r>
          <w:rPr>
            <w:webHidden/>
            <w:rStyle w:val="Style"/>
          </w:rPr>
          <w:t>1.4.1.User Interface</w:t>
          <w:tab/>
          <w:t>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41_1995636227">
        <w:r>
          <w:rPr>
            <w:webHidden/>
            <w:rStyle w:val="Style"/>
          </w:rPr>
          <w:t>1.4.2.Widget Table</w:t>
          <w:tab/>
          <w:t>7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1243_1995636227">
        <w:r>
          <w:rPr>
            <w:webHidden/>
            <w:rStyle w:val="Style"/>
          </w:rPr>
          <w:t>1.5.Log in Success</w:t>
          <w:tab/>
          <w:t>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45_1995636227">
        <w:r>
          <w:rPr>
            <w:webHidden/>
            <w:rStyle w:val="Style"/>
          </w:rPr>
          <w:t>1.5.1.User Interface</w:t>
          <w:tab/>
          <w:t>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1247_1995636227">
        <w:r>
          <w:rPr>
            <w:webHidden/>
            <w:rStyle w:val="Style"/>
          </w:rPr>
          <w:t>1.5.2.Widget Table</w:t>
          <w:tab/>
          <w:t>8</w:t>
        </w:r>
      </w:hyperlink>
      <w:r>
        <w:fldChar w:fldCharType="end"/>
      </w:r>
    </w:p>
    <w:p>
      <w:pPr>
        <w:pStyle w:val="Normal"/>
        <w:rPr/>
      </w:pPr>
      <w:r>
        <w:rPr>
          <w:b w:val="false"/>
          <w:bCs w:val="false"/>
          <w:sz w:val="18"/>
          <w:szCs w:val="18"/>
        </w:rPr>
        <w:t>2. Defining the field attribute..................................................................................................................................................................………….9</w:t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720" w:right="720" w:header="0" w:top="720" w:footer="0" w:bottom="432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AxureHeading1"/>
        <w:keepNext/>
        <w:numPr>
          <w:ilvl w:val="0"/>
          <w:numId w:val="1"/>
        </w:numPr>
        <w:rPr/>
      </w:pPr>
      <w:bookmarkStart w:id="0" w:name="__RefHeading___Toc1221_1995636227"/>
      <w:bookmarkStart w:id="1" w:name="_Toc500270124"/>
      <w:bookmarkEnd w:id="0"/>
      <w:bookmarkEnd w:id="1"/>
      <w:r>
        <w:rPr/>
        <w:t>Pages</w:t>
      </w:r>
    </w:p>
    <w:p>
      <w:pPr>
        <w:pStyle w:val="AxureHeading2"/>
        <w:keepNext/>
        <w:numPr>
          <w:ilvl w:val="1"/>
          <w:numId w:val="1"/>
        </w:numPr>
        <w:rPr/>
      </w:pPr>
      <w:bookmarkStart w:id="2" w:name="__RefHeading___Toc1223_1995636227"/>
      <w:bookmarkStart w:id="3" w:name="_Toc500270125"/>
      <w:bookmarkEnd w:id="2"/>
      <w:bookmarkEnd w:id="3"/>
      <w:r>
        <w:rPr/>
        <w:t>Page Tree</w:t>
      </w:r>
    </w:p>
    <w:p>
      <w:pPr>
        <w:pStyle w:val="Normal"/>
        <w:rPr/>
      </w:pPr>
      <w:r>
        <w:rPr/>
        <w:t>use_case_log_in</w:t>
        <w:br/>
        <w:tab/>
        <w:t>Homepage</w:t>
        <w:br/>
        <w:tab/>
        <w:t>Log in</w:t>
        <w:br/>
        <w:tab/>
        <w:t>Register</w:t>
        <w:br/>
        <w:tab/>
        <w:t>Log in Success</w:t>
      </w:r>
      <w:r>
        <w:br w:type="page"/>
      </w:r>
    </w:p>
    <w:p>
      <w:pPr>
        <w:pStyle w:val="AxureHeading2"/>
        <w:keepNext/>
        <w:numPr>
          <w:ilvl w:val="1"/>
          <w:numId w:val="1"/>
        </w:numPr>
        <w:rPr/>
      </w:pPr>
      <w:bookmarkStart w:id="4" w:name="__RefHeading___Toc1225_1995636227"/>
      <w:bookmarkStart w:id="5" w:name="_Toc500270126"/>
      <w:bookmarkEnd w:id="4"/>
      <w:bookmarkEnd w:id="5"/>
      <w:r>
        <w:rPr/>
        <w:t>Homepage</w:t>
      </w:r>
    </w:p>
    <w:p>
      <w:pPr>
        <w:pStyle w:val="AxureHeading3"/>
        <w:keepNext/>
        <w:numPr>
          <w:ilvl w:val="2"/>
          <w:numId w:val="1"/>
        </w:numPr>
        <w:rPr/>
      </w:pPr>
      <w:bookmarkStart w:id="6" w:name="__RefHeading___Toc1227_1995636227"/>
      <w:bookmarkStart w:id="7" w:name="_Toc500270127"/>
      <w:bookmarkEnd w:id="6"/>
      <w:bookmarkEnd w:id="7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1" name="AXU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8" w:name="__RefHeading___Toc1229_1995636227"/>
      <w:bookmarkStart w:id="9" w:name="_Toc500270128"/>
      <w:bookmarkEnd w:id="8"/>
      <w:bookmarkEnd w:id="9"/>
      <w:r>
        <w:rPr/>
        <w:t>Widget Table</w:t>
      </w:r>
    </w:p>
    <w:tbl>
      <w:tblPr>
        <w:tblStyle w:val="AxureTableStyle"/>
        <w:tblW w:w="4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739"/>
        <w:gridCol w:w="29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73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0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73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Log in</w:t>
            </w:r>
          </w:p>
        </w:tc>
        <w:tc>
          <w:tcPr>
            <w:tcW w:w="29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739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Register</w:t>
            </w:r>
          </w:p>
        </w:tc>
        <w:tc>
          <w:tcPr>
            <w:tcW w:w="290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in Current Window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73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9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0" w:name="__RefHeading___Toc1231_1995636227"/>
      <w:bookmarkStart w:id="11" w:name="_Toc500270129"/>
      <w:bookmarkEnd w:id="10"/>
      <w:bookmarkEnd w:id="11"/>
      <w:r>
        <w:rPr/>
        <w:t>Log in</w:t>
      </w:r>
    </w:p>
    <w:p>
      <w:pPr>
        <w:pStyle w:val="AxureHeading3"/>
        <w:keepNext/>
        <w:numPr>
          <w:ilvl w:val="2"/>
          <w:numId w:val="1"/>
        </w:numPr>
        <w:rPr/>
      </w:pPr>
      <w:bookmarkStart w:id="12" w:name="__RefHeading___Toc1233_1995636227"/>
      <w:bookmarkStart w:id="13" w:name="_Toc500270130"/>
      <w:bookmarkEnd w:id="12"/>
      <w:bookmarkEnd w:id="13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2" name="AXU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4" w:name="__RefHeading___Toc1235_1995636227"/>
      <w:bookmarkStart w:id="15" w:name="_Toc500270131"/>
      <w:bookmarkEnd w:id="14"/>
      <w:bookmarkEnd w:id="15"/>
      <w:r>
        <w:rPr/>
        <w:t>Widget Table</w:t>
      </w:r>
    </w:p>
    <w:tbl>
      <w:tblPr>
        <w:tblStyle w:val="AxureTableStyle"/>
        <w:tblW w:w="109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883"/>
        <w:gridCol w:w="3775"/>
        <w:gridCol w:w="55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88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77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  <w:tc>
          <w:tcPr>
            <w:tcW w:w="551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2</w:t>
              <w:br/>
              <w:t xml:space="preserve"> (If text on Password equals "" and text on Username equals ""):</w:t>
              <w:br/>
              <w:t xml:space="preserve">    Show (Rectangle),</w:t>
              <w:br/>
              <w:t>(Rectangle)</w:t>
              <w:br/>
              <w:t xml:space="preserve">  Case 3</w:t>
              <w:br/>
              <w:t xml:space="preserve"> (Else If text on Username equals "" and text on Password does not equal ""):</w:t>
              <w:br/>
              <w:t xml:space="preserve">    Show (Rectangle)</w:t>
              <w:br/>
              <w:t xml:space="preserve">  Case 4</w:t>
              <w:br/>
              <w:t xml:space="preserve"> (Else If text on Password equals "" and text on Username does not equal ""):</w:t>
              <w:br/>
              <w:t xml:space="preserve">    Show (Rectangle)</w:t>
              <w:br/>
              <w:t xml:space="preserve">  Case 1</w:t>
              <w:br/>
              <w:t xml:space="preserve"> (Else If text on Password does not equal "" and text on Username does not equal ""):</w:t>
              <w:br/>
              <w:t xml:space="preserve">    Open Log in Success in Current Window</w:t>
            </w:r>
          </w:p>
        </w:tc>
        <w:tc>
          <w:tcPr>
            <w:tcW w:w="551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If one of the text fields (or both) is empty, click on this will display the warning message. Otherwise, it will navigate to user homepage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Log in</w:t>
            </w:r>
          </w:p>
        </w:tc>
        <w:tc>
          <w:tcPr>
            <w:tcW w:w="3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in Current Window</w:t>
            </w:r>
          </w:p>
        </w:tc>
        <w:tc>
          <w:tcPr>
            <w:tcW w:w="551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Navigate to log in screen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Register</w:t>
            </w:r>
          </w:p>
        </w:tc>
        <w:tc>
          <w:tcPr>
            <w:tcW w:w="3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in Current Window</w:t>
            </w:r>
          </w:p>
        </w:tc>
        <w:tc>
          <w:tcPr>
            <w:tcW w:w="551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Navigate to register screen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  <w:tc>
          <w:tcPr>
            <w:tcW w:w="551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Click on this icon will go back to the homepage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5</w:t>
            </w:r>
          </w:p>
        </w:tc>
        <w:tc>
          <w:tcPr>
            <w:tcW w:w="88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Username</w:t>
            </w:r>
          </w:p>
        </w:tc>
        <w:tc>
          <w:tcPr>
            <w:tcW w:w="3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51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username of an user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6</w:t>
            </w:r>
          </w:p>
        </w:tc>
        <w:tc>
          <w:tcPr>
            <w:tcW w:w="88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Password</w:t>
            </w:r>
          </w:p>
        </w:tc>
        <w:tc>
          <w:tcPr>
            <w:tcW w:w="3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510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password of an user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6" w:name="__RefHeading___Toc1237_1995636227"/>
      <w:bookmarkStart w:id="17" w:name="_Toc500270132"/>
      <w:bookmarkEnd w:id="16"/>
      <w:bookmarkEnd w:id="17"/>
      <w:r>
        <w:rPr/>
        <w:t>Register</w:t>
      </w:r>
    </w:p>
    <w:p>
      <w:pPr>
        <w:pStyle w:val="AxureHeading3"/>
        <w:keepNext/>
        <w:numPr>
          <w:ilvl w:val="2"/>
          <w:numId w:val="1"/>
        </w:numPr>
        <w:rPr/>
      </w:pPr>
      <w:bookmarkStart w:id="18" w:name="__RefHeading___Toc1239_1995636227"/>
      <w:bookmarkStart w:id="19" w:name="_Toc500270133"/>
      <w:bookmarkEnd w:id="18"/>
      <w:bookmarkEnd w:id="19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3" name="AXU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20" w:name="__RefHeading___Toc1241_1995636227"/>
      <w:bookmarkStart w:id="21" w:name="_Toc500270134"/>
      <w:bookmarkEnd w:id="20"/>
      <w:bookmarkEnd w:id="21"/>
      <w:r>
        <w:rPr/>
        <w:t>Widget Table</w:t>
      </w:r>
    </w:p>
    <w:tbl>
      <w:tblPr>
        <w:tblStyle w:val="AxureTableStyle"/>
        <w:tblW w:w="43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5"/>
        <w:gridCol w:w="687"/>
        <w:gridCol w:w="29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68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902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6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Log in</w:t>
            </w:r>
          </w:p>
        </w:tc>
        <w:tc>
          <w:tcPr>
            <w:tcW w:w="29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5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687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Sign up</w:t>
            </w:r>
          </w:p>
        </w:tc>
        <w:tc>
          <w:tcPr>
            <w:tcW w:w="2902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in Current Window</w:t>
            </w:r>
          </w:p>
        </w:tc>
      </w:tr>
      <w:tr>
        <w:trPr/>
        <w:tc>
          <w:tcPr>
            <w:tcW w:w="77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68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90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22" w:name="__RefHeading___Toc1243_1995636227"/>
      <w:bookmarkStart w:id="23" w:name="_Toc500270135"/>
      <w:bookmarkEnd w:id="22"/>
      <w:bookmarkEnd w:id="23"/>
      <w:r>
        <w:rPr/>
        <w:t>Log in Success</w:t>
      </w:r>
    </w:p>
    <w:p>
      <w:pPr>
        <w:pStyle w:val="AxureHeading3"/>
        <w:keepNext/>
        <w:numPr>
          <w:ilvl w:val="2"/>
          <w:numId w:val="1"/>
        </w:numPr>
        <w:rPr/>
      </w:pPr>
      <w:bookmarkStart w:id="24" w:name="__RefHeading___Toc1245_1995636227"/>
      <w:bookmarkStart w:id="25" w:name="_Toc500270136"/>
      <w:bookmarkEnd w:id="24"/>
      <w:bookmarkEnd w:id="25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1162050"/>
            <wp:effectExtent l="0" t="0" r="0" b="0"/>
            <wp:docPr id="4" name="AXU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26" w:name="__RefHeading___Toc1247_1995636227"/>
      <w:bookmarkStart w:id="27" w:name="_Toc500270137"/>
      <w:bookmarkEnd w:id="26"/>
      <w:bookmarkEnd w:id="27"/>
      <w:r>
        <w:rPr/>
        <w:t>Widget Table</w:t>
      </w:r>
    </w:p>
    <w:p>
      <w:pPr>
        <w:sectPr>
          <w:type w:val="continuous"/>
          <w:pgSz w:w="11906" w:h="16838"/>
          <w:pgMar w:left="1134" w:right="1134" w:header="1134" w:top="1621" w:footer="1134" w:bottom="1765" w:gutter="0"/>
          <w:formProt w:val="false"/>
          <w:textDirection w:val="lrTb"/>
          <w:docGrid w:type="default" w:linePitch="312" w:charSpace="6143"/>
        </w:sectPr>
      </w:pPr>
    </w:p>
    <w:tbl>
      <w:tblPr>
        <w:tblStyle w:val="AxureTableStyle"/>
        <w:tblW w:w="39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20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20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20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Homepage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203" w:type="dxa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Log in Success in Current Window</w:t>
            </w:r>
          </w:p>
        </w:tc>
      </w:tr>
    </w:tbl>
    <w:p>
      <w:pPr>
        <w:sectPr>
          <w:type w:val="continuous"/>
          <w:pgSz w:w="11906" w:h="16838"/>
          <w:pgMar w:left="1134" w:right="1134" w:header="1134" w:top="1621" w:footer="1134" w:bottom="1765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Normal"/>
        <w:rPr/>
      </w:pPr>
      <w:bookmarkStart w:id="28" w:name="__DdeLink__588_427592214"/>
      <w:r>
        <w:rPr>
          <w:b/>
          <w:bCs/>
          <w:sz w:val="26"/>
          <w:szCs w:val="26"/>
        </w:rPr>
        <w:t>2. Defining the field attribute</w:t>
      </w:r>
      <w:bookmarkEnd w:id="28"/>
      <w:r>
        <w:rPr>
          <w:b/>
          <w:bCs/>
          <w:sz w:val="26"/>
          <w:szCs w:val="26"/>
        </w:rPr>
        <w:t xml:space="preserve"> (for 1.3 log in screen)</w:t>
      </w:r>
    </w:p>
    <w:tbl>
      <w:tblPr>
        <w:tblW w:w="1080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Number of digits(bytes)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Field attribute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Remarks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Greater than 7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Greater than 5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Password format (array of *)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120" w:after="120"/>
              <w:jc w:val="center"/>
              <w:rPr/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720" w:right="720" w:header="720" w:top="777" w:footer="432" w:bottom="72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267"/>
      <w:gridCol w:w="1103"/>
      <w:gridCol w:w="4268"/>
    </w:tblGrid>
    <w:tr>
      <w:trPr>
        <w:trHeight w:val="180" w:hRule="atLeast"/>
      </w:trPr>
      <w:tc>
        <w:tcPr>
          <w:tcW w:w="4267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restart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>
            <w:rPr>
              <w:rFonts w:ascii="Cambria" w:hAnsi="Cambria"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268" w:type="dxa"/>
          <w:tcBorders>
            <w:top w:val="nil"/>
            <w:left w:val="nil"/>
            <w:bottom w:val="single" w:sz="4" w:space="0" w:color="404040"/>
            <w:right w:val="nil"/>
            <w:insideH w:val="single" w:sz="4" w:space="0" w:color="404040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  <w:tr>
      <w:trPr/>
      <w:tc>
        <w:tcPr>
          <w:tcW w:w="4267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  <w:tc>
        <w:tcPr>
          <w:tcW w:w="1103" w:type="dxa"/>
          <w:vMerge w:val="continue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Footer"/>
            <w:jc w:val="center"/>
            <w:rPr/>
          </w:pPr>
          <w:r>
            <w:rPr/>
          </w:r>
        </w:p>
      </w:tc>
      <w:tc>
        <w:tcPr>
          <w:tcW w:w="4268" w:type="dxa"/>
          <w:tcBorders>
            <w:top w:val="single" w:sz="4" w:space="0" w:color="404040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9638"/>
    </w:tblGrid>
    <w:tr>
      <w:trPr>
        <w:trHeight w:val="270" w:hRule="atLeast"/>
      </w:trPr>
      <w:tc>
        <w:tcPr>
          <w:tcW w:w="9638" w:type="dxa"/>
          <w:tcBorders>
            <w:top w:val="nil"/>
            <w:left w:val="nil"/>
          </w:tcBorders>
          <w:shd w:fill="auto" w:val="clear"/>
        </w:tcPr>
        <w:sdt>
          <w:sdtPr>
            <w:text/>
            <w:id w:val="63696293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p>
              <w:pPr>
                <w:pStyle w:val="NoSpacing"/>
                <w:rPr>
                  <w:rFonts w:ascii="Cambria" w:hAnsi="Cambria" w:asciiTheme="majorHAnsi" w:hAnsiTheme="majorHAnsi"/>
                </w:rPr>
              </w:pPr>
              <w:r>
                <w:rPr>
                  <w:rFonts w:ascii="Cambria" w:hAnsi="Cambria"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4609"/>
    <w:pPr>
      <w:widowControl/>
      <w:bidi w:val="0"/>
      <w:spacing w:before="120" w:after="120"/>
      <w:jc w:val="left"/>
    </w:pPr>
    <w:rPr>
      <w:rFonts w:ascii="Arial" w:hAnsi="Arial" w:cs="Arial" w:eastAsia="Times New Roman"/>
      <w:color w:val="auto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 w:after="12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 w:after="12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60cb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d1422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qFormat/>
    <w:rsid w:val="000a4636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0a4636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3be1"/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3be1"/>
    <w:rPr>
      <w:rFonts w:ascii="Arial" w:hAnsi="Arial" w:cs="Arial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840e7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rsid w:val="00360cb9"/>
    <w:pPr>
      <w:spacing w:lineRule="auto" w:line="36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360cb9"/>
    <w:pPr>
      <w:spacing w:lineRule="auto" w:line="36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60cb9"/>
    <w:pPr>
      <w:spacing w:lineRule="auto" w:line="36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rsid w:val="00360cb9"/>
    <w:pPr>
      <w:spacing w:lineRule="auto" w:line="360"/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360cb9"/>
    <w:pPr>
      <w:spacing w:lineRule="auto" w:line="360"/>
      <w:ind w:left="960" w:hanging="0"/>
    </w:pPr>
    <w:rPr/>
  </w:style>
  <w:style w:type="paragraph" w:styleId="AxureTOCHeading" w:customStyle="1">
    <w:name w:val="AxureTOCHeading"/>
    <w:basedOn w:val="Normal"/>
    <w:qFormat/>
    <w:rsid w:val="007b1c0b"/>
    <w:pPr>
      <w:spacing w:before="360" w:after="12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qFormat/>
    <w:rsid w:val="00fa4609"/>
    <w:pPr>
      <w:spacing w:before="120"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qFormat/>
    <w:rsid w:val="00fa4609"/>
    <w:pPr/>
    <w:rPr>
      <w:b/>
      <w:color w:val="404040" w:themeColor="text1" w:themeTint="bf"/>
      <w:sz w:val="26"/>
    </w:rPr>
  </w:style>
  <w:style w:type="paragraph" w:styleId="AxureHeading3" w:customStyle="1">
    <w:name w:val="AxureHeading3"/>
    <w:basedOn w:val="Normal"/>
    <w:qFormat/>
    <w:rsid w:val="00fa4609"/>
    <w:pPr>
      <w:spacing w:before="240" w:after="120"/>
    </w:pPr>
    <w:rPr>
      <w:b/>
      <w:color w:val="404040" w:themeColor="text1" w:themeTint="bf"/>
      <w:sz w:val="20"/>
    </w:rPr>
  </w:style>
  <w:style w:type="paragraph" w:styleId="AxureHeading4" w:customStyle="1">
    <w:name w:val="AxureHeading4"/>
    <w:basedOn w:val="Normal"/>
    <w:qFormat/>
    <w:rsid w:val="00fa4609"/>
    <w:pPr>
      <w:spacing w:before="240" w:after="120"/>
    </w:pPr>
    <w:rPr>
      <w:b/>
      <w:i/>
      <w:color w:val="404040" w:themeColor="text1" w:themeTint="bf"/>
      <w:sz w:val="20"/>
    </w:rPr>
  </w:style>
  <w:style w:type="paragraph" w:styleId="AxureTableHeaderText" w:customStyle="1">
    <w:name w:val="AxureTableHeaderText"/>
    <w:basedOn w:val="Normal"/>
    <w:qFormat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qFormat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qFormat/>
    <w:rsid w:val="00fa4609"/>
    <w:pPr>
      <w:spacing w:before="240" w:after="12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qFormat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d1422"/>
    <w:pPr/>
    <w:rPr>
      <w:rFonts w:ascii="Tahoma" w:hAnsi="Tahoma" w:cs="Tahoma"/>
      <w:sz w:val="16"/>
      <w:szCs w:val="16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  <w:rPr/>
  </w:style>
  <w:style w:type="paragraph" w:styleId="NoSpacing">
    <w:name w:val="No Spacing"/>
    <w:link w:val="NoSpacingChar"/>
    <w:uiPriority w:val="1"/>
    <w:qFormat/>
    <w:rsid w:val="00093be1"/>
    <w:pPr>
      <w:widowControl/>
      <w:bidi w:val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9002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xureTableStyle">
    <w:name w:val="AxureTableStyle"/>
    <w:basedOn w:val="TableNormal"/>
    <w:uiPriority w:val="99"/>
    <w:rsid w:val="00050ce1"/>
    <w:rPr>
      <w:sz w:val="16"/>
    </w:rPr>
    <w:tblPr>
      <w:tblStyleRow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1167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A9D8320-11BF-4024-B106-83ED27DF4F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</TotalTime>
  <Application>LibreOffice/5.1.6.2$Linux_X86_64 LibreOffice_project/10m0$Build-2</Application>
  <Pages>9</Pages>
  <Words>422</Words>
  <Characters>2160</Characters>
  <CharactersWithSpaces>2572</CharactersWithSpaces>
  <Paragraphs>97</Paragraphs>
  <Company>Axure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[Your Name]</dc:creator>
  <dc:description/>
  <dc:language>en-US</dc:language>
  <cp:lastModifiedBy/>
  <cp:lastPrinted>2010-09-03T00:33:00Z</cp:lastPrinted>
  <dcterms:modified xsi:type="dcterms:W3CDTF">2017-12-05T21:42:10Z</dcterms:modified>
  <cp:revision>10</cp:revision>
  <dc:subject/>
  <dc:title>The Documentation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Axure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