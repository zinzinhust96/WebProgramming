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4C5C26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3F0C6E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Screen Specification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4C5C26" w:rsidP="004C5C2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Use case Return book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4C5C26" w:rsidP="004C5C2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Ta Thanh Luong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  <w:rPr>
                    <w:b/>
                    <w:bCs/>
                  </w:rPr>
                </w:pPr>
                <w:bookmarkStart w:id="0" w:name="_GoBack"/>
                <w:bookmarkEnd w:id="0"/>
              </w:p>
            </w:tc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536F6D">
      <w:r>
        <w:br w:type="page"/>
      </w:r>
    </w:p>
    <w:p w:rsidR="000F28DA" w:rsidRDefault="000F28DA">
      <w:pPr>
        <w:sectPr w:rsidR="000F28DA" w:rsidSect="004F3FB3">
          <w:headerReference w:type="default" r:id="rId9"/>
          <w:footerReference w:type="default" r:id="rId10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:rsidR="000F28DA" w:rsidRDefault="0038172D">
      <w:pPr>
        <w:pStyle w:val="AxureHeading1"/>
        <w:keepNext/>
      </w:pPr>
      <w:r>
        <w:lastRenderedPageBreak/>
        <w:t>Pages</w:t>
      </w:r>
    </w:p>
    <w:p w:rsidR="000F28DA" w:rsidRDefault="0038172D">
      <w:pPr>
        <w:pStyle w:val="AxureHeading2"/>
        <w:keepNext/>
      </w:pPr>
      <w:r>
        <w:t>Page Tree</w:t>
      </w:r>
    </w:p>
    <w:p w:rsidR="000F28DA" w:rsidRDefault="0038172D">
      <w:r>
        <w:t>Usecase Return book</w:t>
      </w:r>
      <w:r>
        <w:br/>
      </w:r>
      <w:r>
        <w:tab/>
        <w:t>Homepage after login</w:t>
      </w:r>
      <w:r>
        <w:br/>
      </w:r>
      <w:r>
        <w:tab/>
        <w:t>Return book</w:t>
      </w:r>
    </w:p>
    <w:p w:rsidR="000F28DA" w:rsidRDefault="0038172D">
      <w:pPr>
        <w:pStyle w:val="AxureHeading2"/>
        <w:keepNext/>
      </w:pPr>
      <w:r>
        <w:br w:type="page"/>
      </w:r>
      <w:r>
        <w:lastRenderedPageBreak/>
        <w:t>Homepage after login</w:t>
      </w:r>
    </w:p>
    <w:p w:rsidR="000F28DA" w:rsidRDefault="0038172D">
      <w:pPr>
        <w:pStyle w:val="AxureHeading3"/>
        <w:keepNext/>
      </w:pPr>
      <w:r>
        <w:t>User Interface</w:t>
      </w:r>
    </w:p>
    <w:p w:rsidR="000F28DA" w:rsidRDefault="0038172D">
      <w:pPr>
        <w:pStyle w:val="AxureImageParagraph"/>
      </w:pPr>
      <w:r>
        <w:rPr>
          <w:noProof/>
          <w:lang w:val="vi-VN" w:eastAsia="vi-VN"/>
        </w:rPr>
        <w:drawing>
          <wp:inline distT="0" distB="0" distL="0" distR="0">
            <wp:extent cx="6858000" cy="3857625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DA" w:rsidRDefault="0038172D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2990"/>
      </w:tblGrid>
      <w:tr w:rsidR="000F28DA" w:rsidTr="000F2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F28DA" w:rsidRDefault="0038172D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0F28DA" w:rsidRDefault="0038172D">
            <w:pPr>
              <w:pStyle w:val="AxureTableHeaderText"/>
            </w:pPr>
            <w:r>
              <w:t>Interactions</w:t>
            </w:r>
          </w:p>
        </w:tc>
      </w:tr>
      <w:tr w:rsidR="000F28DA" w:rsidTr="000F28DA">
        <w:tc>
          <w:tcPr>
            <w:tcW w:w="0" w:type="auto"/>
          </w:tcPr>
          <w:p w:rsidR="000F28DA" w:rsidRDefault="0038172D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0F28DA" w:rsidRDefault="0038172D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Link in Current Window</w:t>
            </w:r>
          </w:p>
        </w:tc>
      </w:tr>
      <w:tr w:rsidR="000F28DA" w:rsidTr="000F2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0F28DA" w:rsidRDefault="0038172D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0F28DA" w:rsidRDefault="0038172D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Link in Current Window</w:t>
            </w:r>
          </w:p>
        </w:tc>
      </w:tr>
      <w:tr w:rsidR="000F28DA" w:rsidTr="000F28DA">
        <w:tc>
          <w:tcPr>
            <w:tcW w:w="0" w:type="auto"/>
          </w:tcPr>
          <w:p w:rsidR="000F28DA" w:rsidRDefault="0038172D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0F28DA" w:rsidRDefault="0038172D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Link in Current Window</w:t>
            </w:r>
          </w:p>
        </w:tc>
      </w:tr>
      <w:tr w:rsidR="000F28DA" w:rsidTr="000F2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0F28DA" w:rsidRDefault="0038172D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0F28DA" w:rsidRDefault="0038172D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Return book in Current Window</w:t>
            </w:r>
          </w:p>
        </w:tc>
      </w:tr>
    </w:tbl>
    <w:p w:rsidR="000F28DA" w:rsidRDefault="0038172D">
      <w:pPr>
        <w:pStyle w:val="AxureHeading2"/>
        <w:keepNext/>
      </w:pPr>
      <w:r>
        <w:br w:type="page"/>
      </w:r>
      <w:r>
        <w:lastRenderedPageBreak/>
        <w:t>Return book</w:t>
      </w:r>
    </w:p>
    <w:p w:rsidR="000F28DA" w:rsidRDefault="0038172D">
      <w:pPr>
        <w:pStyle w:val="AxureHeading3"/>
        <w:keepNext/>
      </w:pPr>
      <w:r>
        <w:t>User Interface</w:t>
      </w:r>
    </w:p>
    <w:p w:rsidR="000F28DA" w:rsidRDefault="0038172D">
      <w:pPr>
        <w:pStyle w:val="AxureImageParagraph"/>
      </w:pPr>
      <w:r>
        <w:rPr>
          <w:noProof/>
          <w:lang w:val="vi-VN" w:eastAsia="vi-VN"/>
        </w:rPr>
        <w:drawing>
          <wp:inline distT="0" distB="0" distL="0" distR="0">
            <wp:extent cx="6858000" cy="3876675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DA" w:rsidRDefault="0038172D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571"/>
        <w:gridCol w:w="9597"/>
      </w:tblGrid>
      <w:tr w:rsidR="000F28DA" w:rsidTr="000F2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F28DA" w:rsidRDefault="0038172D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0F28DA" w:rsidRDefault="0038172D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:rsidR="000F28DA" w:rsidRDefault="0038172D">
            <w:pPr>
              <w:pStyle w:val="AxureTableHeaderText"/>
            </w:pPr>
            <w:r>
              <w:t>Interactions</w:t>
            </w:r>
          </w:p>
        </w:tc>
      </w:tr>
      <w:tr w:rsidR="000F28DA" w:rsidTr="000F28DA">
        <w:tc>
          <w:tcPr>
            <w:tcW w:w="0" w:type="auto"/>
          </w:tcPr>
          <w:p w:rsidR="000F28DA" w:rsidRDefault="0038172D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0F28DA" w:rsidRDefault="000F28DA">
            <w:pPr>
              <w:pStyle w:val="AxureTableNormalText"/>
            </w:pPr>
          </w:p>
        </w:tc>
        <w:tc>
          <w:tcPr>
            <w:tcW w:w="0" w:type="auto"/>
          </w:tcPr>
          <w:p w:rsidR="000F28DA" w:rsidRDefault="0038172D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Link in Current Window</w:t>
            </w:r>
          </w:p>
        </w:tc>
      </w:tr>
      <w:tr w:rsidR="000F28DA" w:rsidTr="000F2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0F28DA" w:rsidRDefault="0038172D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0F28DA" w:rsidRDefault="000F28DA">
            <w:pPr>
              <w:pStyle w:val="AxureTableNormalText"/>
            </w:pPr>
          </w:p>
        </w:tc>
        <w:tc>
          <w:tcPr>
            <w:tcW w:w="0" w:type="auto"/>
          </w:tcPr>
          <w:p w:rsidR="000F28DA" w:rsidRDefault="0038172D">
            <w:pPr>
              <w:pStyle w:val="AxureTableNormalText"/>
            </w:pPr>
            <w:r>
              <w:t>OnClick:</w:t>
            </w:r>
            <w:r>
              <w:br/>
            </w:r>
            <w:r>
              <w:t xml:space="preserve">  Case 1:</w:t>
            </w:r>
            <w:r>
              <w:br/>
              <w:t xml:space="preserve">    Open Link in Current Window</w:t>
            </w:r>
          </w:p>
        </w:tc>
      </w:tr>
      <w:tr w:rsidR="000F28DA" w:rsidTr="000F28DA">
        <w:tc>
          <w:tcPr>
            <w:tcW w:w="0" w:type="auto"/>
          </w:tcPr>
          <w:p w:rsidR="000F28DA" w:rsidRDefault="0038172D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0F28DA" w:rsidRDefault="000F28DA">
            <w:pPr>
              <w:pStyle w:val="AxureTableNormalText"/>
            </w:pPr>
          </w:p>
        </w:tc>
        <w:tc>
          <w:tcPr>
            <w:tcW w:w="0" w:type="auto"/>
          </w:tcPr>
          <w:p w:rsidR="000F28DA" w:rsidRDefault="0038172D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Homepage after login in Current Window</w:t>
            </w:r>
          </w:p>
        </w:tc>
      </w:tr>
      <w:tr w:rsidR="000F28DA" w:rsidTr="000F2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0F28DA" w:rsidRDefault="0038172D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0F28DA" w:rsidRDefault="000F28DA">
            <w:pPr>
              <w:pStyle w:val="AxureTableNormalText"/>
            </w:pPr>
          </w:p>
        </w:tc>
        <w:tc>
          <w:tcPr>
            <w:tcW w:w="0" w:type="auto"/>
          </w:tcPr>
          <w:p w:rsidR="000F28DA" w:rsidRDefault="0038172D">
            <w:pPr>
              <w:pStyle w:val="AxureTableNormalText"/>
            </w:pPr>
            <w:r>
              <w:t>OnClick:</w:t>
            </w:r>
            <w:r>
              <w:br/>
              <w:t xml:space="preserve">  Case 1</w:t>
            </w:r>
            <w:r>
              <w:br/>
              <w:t xml:space="preserve"> (If text on User name is alpha-numeric  and text on Card ID is alpha-numeric  and text on Book name is alpha-numeric  an</w:t>
            </w:r>
            <w:r>
              <w:t>d text on Book ID is alpha-numeric  and text on Book copy ID is alpha-numeric ):</w:t>
            </w:r>
            <w:r>
              <w:br/>
              <w:t xml:space="preserve">    Set text on Fee of Borrow equal to "10/10/2017"</w:t>
            </w:r>
            <w:r>
              <w:br/>
              <w:t xml:space="preserve">    Set text on Prepaid equal to "10/11/2017"</w:t>
            </w:r>
            <w:r>
              <w:br/>
              <w:t xml:space="preserve">    Set text on Prepaid equal to "$1.00"</w:t>
            </w:r>
            <w:r>
              <w:br/>
              <w:t xml:space="preserve">    Set text on Fee of Borrow equal </w:t>
            </w:r>
            <w:r>
              <w:t>to "$2.00"</w:t>
            </w:r>
            <w:r>
              <w:br/>
              <w:t xml:space="preserve">    Set text on Return date equal to "10/11/2017"</w:t>
            </w:r>
            <w:r>
              <w:br/>
              <w:t xml:space="preserve">    Hide Check record error</w:t>
            </w:r>
            <w:r>
              <w:br/>
              <w:t xml:space="preserve">  Case 2</w:t>
            </w:r>
            <w:r>
              <w:br/>
              <w:t xml:space="preserve"> (Else If True):</w:t>
            </w:r>
            <w:r>
              <w:br/>
              <w:t xml:space="preserve">    Show Check record error</w:t>
            </w:r>
          </w:p>
        </w:tc>
      </w:tr>
    </w:tbl>
    <w:p w:rsidR="000F28DA" w:rsidRDefault="000F28DA">
      <w:pPr>
        <w:sectPr w:rsidR="000F28DA">
          <w:type w:val="continuous"/>
          <w:pgSz w:w="12240" w:h="15840"/>
          <w:pgMar w:top="720" w:right="720" w:bottom="720" w:left="720" w:header="720" w:footer="432" w:gutter="0"/>
          <w:cols w:space="720"/>
        </w:sectPr>
      </w:pPr>
    </w:p>
    <w:p w:rsidR="0038172D" w:rsidRDefault="0038172D"/>
    <w:sectPr w:rsidR="0038172D" w:rsidSect="004F3FB3">
      <w:headerReference w:type="default" r:id="rId13"/>
      <w:footerReference w:type="default" r:id="rId14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72D" w:rsidRDefault="0038172D" w:rsidP="00093BE1">
      <w:pPr>
        <w:spacing w:before="0" w:after="0"/>
      </w:pPr>
      <w:r>
        <w:separator/>
      </w:r>
    </w:p>
  </w:endnote>
  <w:endnote w:type="continuationSeparator" w:id="0">
    <w:p w:rsidR="0038172D" w:rsidRDefault="0038172D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C5C26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4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72D" w:rsidRDefault="0038172D" w:rsidP="00093BE1">
      <w:pPr>
        <w:spacing w:before="0" w:after="0"/>
      </w:pPr>
      <w:r>
        <w:separator/>
      </w:r>
    </w:p>
  </w:footnote>
  <w:footnote w:type="continuationSeparator" w:id="0">
    <w:p w:rsidR="0038172D" w:rsidRDefault="0038172D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C5C26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Screen Specification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210776966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C5C26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Screen Specification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0DF069AB"/>
    <w:multiLevelType w:val="multilevel"/>
    <w:tmpl w:val="2CBCAEA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3557050A"/>
    <w:multiLevelType w:val="multilevel"/>
    <w:tmpl w:val="0FE0663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2"/>
  </w:num>
  <w:num w:numId="5">
    <w:abstractNumId w:val="3"/>
  </w:num>
  <w:num w:numId="6">
    <w:abstractNumId w:val="6"/>
  </w:num>
  <w:num w:numId="7">
    <w:abstractNumId w:val="11"/>
  </w:num>
  <w:num w:numId="8">
    <w:abstractNumId w:val="1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0F28DA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8172D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C5C26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50218C3B-4DA2-4E25-8F55-F9CD4939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D3071"/>
    <w:rsid w:val="00B51827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7A5134-8C81-4E21-8099-D0D3303C6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</Template>
  <TotalTime>1</TotalTime>
  <Pages>5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 Specification</dc:title>
  <dc:subject>Use case Return book</dc:subject>
  <dc:creator>Ta Thanh Luong</dc:creator>
  <cp:lastModifiedBy>Ta Thanh Luong</cp:lastModifiedBy>
  <cp:revision>5</cp:revision>
  <cp:lastPrinted>2010-09-03T00:33:00Z</cp:lastPrinted>
  <dcterms:created xsi:type="dcterms:W3CDTF">2010-09-03T21:47:00Z</dcterms:created>
  <dcterms:modified xsi:type="dcterms:W3CDTF">2017-10-11T03:45:00Z</dcterms:modified>
</cp:coreProperties>
</file>